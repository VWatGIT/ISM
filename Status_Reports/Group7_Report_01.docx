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785C" w14:textId="5FCA51EE" w:rsidR="00ED146D" w:rsidRPr="00ED146D" w:rsidRDefault="00ED146D" w:rsidP="00ED146D">
      <w:pPr>
        <w:pStyle w:val="Title"/>
        <w:rPr>
          <w:lang w:val="en-US"/>
        </w:rPr>
      </w:pPr>
      <w:r w:rsidRPr="00ED146D">
        <w:rPr>
          <w:lang w:val="en-US"/>
        </w:rPr>
        <w:t xml:space="preserve">Status Report #1 - Group 7 </w:t>
      </w:r>
    </w:p>
    <w:p w14:paraId="0F97A593" w14:textId="70B037B1" w:rsidR="00855982" w:rsidRPr="00ED146D" w:rsidRDefault="00ED146D" w:rsidP="00855982">
      <w:pPr>
        <w:pStyle w:val="Heading1"/>
        <w:rPr>
          <w:lang w:val="en-US"/>
        </w:rPr>
      </w:pPr>
      <w:r>
        <w:rPr>
          <w:lang w:val="en-US"/>
        </w:rPr>
        <w:t>Team members</w:t>
      </w:r>
    </w:p>
    <w:p w14:paraId="1C2C807C" w14:textId="34B8B7EC" w:rsidR="00855982" w:rsidRDefault="00ED146D" w:rsidP="00ED146D">
      <w:pPr>
        <w:pStyle w:val="ListParagraph"/>
        <w:numPr>
          <w:ilvl w:val="0"/>
          <w:numId w:val="30"/>
        </w:numPr>
      </w:pPr>
      <w:r>
        <w:t>Valentin Weichsel -&gt; Project Manager</w:t>
      </w:r>
    </w:p>
    <w:p w14:paraId="71F35790" w14:textId="6D909443" w:rsidR="00ED146D" w:rsidRDefault="00ED146D" w:rsidP="00ED146D">
      <w:pPr>
        <w:pStyle w:val="ListParagraph"/>
        <w:numPr>
          <w:ilvl w:val="0"/>
          <w:numId w:val="30"/>
        </w:numPr>
      </w:pPr>
      <w:r>
        <w:t>Pourassad Mohammadhossein</w:t>
      </w:r>
    </w:p>
    <w:p w14:paraId="6C85A0FA" w14:textId="41540AFD" w:rsidR="00ED146D" w:rsidRDefault="00ED146D" w:rsidP="00ED146D">
      <w:pPr>
        <w:pStyle w:val="ListParagraph"/>
        <w:numPr>
          <w:ilvl w:val="0"/>
          <w:numId w:val="30"/>
        </w:numPr>
      </w:pPr>
      <w:r>
        <w:t>Anna Ferrari</w:t>
      </w:r>
    </w:p>
    <w:p w14:paraId="52D1ADF9" w14:textId="77777777" w:rsidR="00ED146D" w:rsidRDefault="00ED146D" w:rsidP="00ED146D">
      <w:pPr>
        <w:pStyle w:val="ListParagraph"/>
      </w:pPr>
    </w:p>
    <w:p w14:paraId="4EA30207" w14:textId="3BC8C60A" w:rsidR="00ED146D" w:rsidRDefault="00ED146D" w:rsidP="00ED146D">
      <w:pPr>
        <w:rPr>
          <w:lang w:val="en-US"/>
        </w:rPr>
      </w:pPr>
      <w:r w:rsidRPr="00ED146D">
        <w:rPr>
          <w:lang w:val="en-US"/>
        </w:rPr>
        <w:t>Yehia Assi notified us</w:t>
      </w:r>
      <w:r>
        <w:rPr>
          <w:lang w:val="en-US"/>
        </w:rPr>
        <w:t xml:space="preserve"> about</w:t>
      </w:r>
      <w:r w:rsidRPr="00ED146D">
        <w:rPr>
          <w:lang w:val="en-US"/>
        </w:rPr>
        <w:t xml:space="preserve"> </w:t>
      </w:r>
      <w:r>
        <w:rPr>
          <w:lang w:val="en-US"/>
        </w:rPr>
        <w:t>not participating in the project.</w:t>
      </w:r>
    </w:p>
    <w:p w14:paraId="4861B787" w14:textId="77777777" w:rsidR="00ED146D" w:rsidRDefault="00ED146D" w:rsidP="00ED146D">
      <w:pPr>
        <w:rPr>
          <w:lang w:val="en-US"/>
        </w:rPr>
      </w:pPr>
    </w:p>
    <w:p w14:paraId="6282B150" w14:textId="77777777" w:rsidR="00ED146D" w:rsidRDefault="00ED146D" w:rsidP="00ED146D">
      <w:pPr>
        <w:rPr>
          <w:lang w:val="en-US"/>
        </w:rPr>
      </w:pPr>
    </w:p>
    <w:p w14:paraId="342F47F1" w14:textId="4351809F" w:rsidR="00ED146D" w:rsidRPr="00ED146D" w:rsidRDefault="00ED146D" w:rsidP="00ED146D">
      <w:pPr>
        <w:pStyle w:val="Heading1"/>
        <w:rPr>
          <w:lang w:val="en-US"/>
        </w:rPr>
      </w:pPr>
      <w:r>
        <w:rPr>
          <w:lang w:val="en-US"/>
        </w:rPr>
        <w:t>What has been done</w:t>
      </w:r>
    </w:p>
    <w:p w14:paraId="56573BBA" w14:textId="51A8156B" w:rsidR="00ED146D" w:rsidRDefault="00ED146D" w:rsidP="00ED146D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Structure</w:t>
      </w:r>
    </w:p>
    <w:p w14:paraId="2107281F" w14:textId="62896CDC" w:rsidR="00ED146D" w:rsidRPr="00ED146D" w:rsidRDefault="00ED146D" w:rsidP="00ED146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Overview of Phase 1</w:t>
      </w:r>
      <w:r w:rsidR="00856412">
        <w:rPr>
          <w:lang w:val="en-US"/>
        </w:rPr>
        <w:t>a</w:t>
      </w:r>
    </w:p>
    <w:p w14:paraId="741F45DA" w14:textId="77777777" w:rsidR="00ED146D" w:rsidRDefault="00ED146D" w:rsidP="00ED146D">
      <w:pPr>
        <w:rPr>
          <w:lang w:val="en-US"/>
        </w:rPr>
      </w:pPr>
    </w:p>
    <w:p w14:paraId="671B30E7" w14:textId="54AF1AF7" w:rsidR="00ED146D" w:rsidRPr="00ED146D" w:rsidRDefault="00ED146D" w:rsidP="00ED146D">
      <w:pPr>
        <w:pStyle w:val="Heading1"/>
        <w:rPr>
          <w:lang w:val="en-US"/>
        </w:rPr>
      </w:pPr>
      <w:r>
        <w:rPr>
          <w:lang w:val="en-US"/>
        </w:rPr>
        <w:t>Problems</w:t>
      </w:r>
    </w:p>
    <w:p w14:paraId="7C744AC0" w14:textId="7665F503" w:rsidR="00ED146D" w:rsidRDefault="00ED146D" w:rsidP="00ED146D">
      <w:pPr>
        <w:rPr>
          <w:lang w:val="en-US"/>
        </w:rPr>
      </w:pPr>
      <w:r>
        <w:rPr>
          <w:lang w:val="en-US"/>
        </w:rPr>
        <w:t>-</w:t>
      </w:r>
    </w:p>
    <w:p w14:paraId="18FE9335" w14:textId="77777777" w:rsidR="00ED146D" w:rsidRDefault="00ED146D" w:rsidP="00ED146D">
      <w:pPr>
        <w:rPr>
          <w:lang w:val="en-US"/>
        </w:rPr>
      </w:pPr>
    </w:p>
    <w:p w14:paraId="4A00445D" w14:textId="639D04CE" w:rsidR="00ED146D" w:rsidRPr="00ED146D" w:rsidRDefault="00ED146D" w:rsidP="00ED146D">
      <w:pPr>
        <w:pStyle w:val="Heading1"/>
        <w:rPr>
          <w:lang w:val="en-US"/>
        </w:rPr>
      </w:pPr>
      <w:r>
        <w:rPr>
          <w:lang w:val="en-US"/>
        </w:rPr>
        <w:t>What is planned</w:t>
      </w:r>
    </w:p>
    <w:p w14:paraId="3F9ECBE1" w14:textId="5D7EB5E0" w:rsidR="00ED146D" w:rsidRDefault="00ED146D" w:rsidP="00ED146D">
      <w:pPr>
        <w:rPr>
          <w:lang w:val="en-US"/>
        </w:rPr>
      </w:pPr>
      <w:r>
        <w:rPr>
          <w:lang w:val="en-US"/>
        </w:rPr>
        <w:t>Research on methods for:</w:t>
      </w:r>
    </w:p>
    <w:p w14:paraId="5D7B30F4" w14:textId="3A29C9BA" w:rsidR="00ED146D" w:rsidRDefault="00ED146D" w:rsidP="00ED146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Image pre-processing</w:t>
      </w:r>
    </w:p>
    <w:p w14:paraId="145AB189" w14:textId="13B0DA90" w:rsidR="00ED146D" w:rsidRPr="00ED146D" w:rsidRDefault="00ED146D" w:rsidP="00ED146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Feature extraction</w:t>
      </w:r>
    </w:p>
    <w:sectPr w:rsidR="00ED146D" w:rsidRPr="00ED146D" w:rsidSect="00855982">
      <w:footerReference w:type="default" r:id="rId10"/>
      <w:footerReference w:type="firs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A369D" w14:textId="77777777" w:rsidR="00A62D26" w:rsidRDefault="00A62D26" w:rsidP="00855982">
      <w:pPr>
        <w:spacing w:after="0" w:line="240" w:lineRule="auto"/>
      </w:pPr>
      <w:r>
        <w:separator/>
      </w:r>
    </w:p>
  </w:endnote>
  <w:endnote w:type="continuationSeparator" w:id="0">
    <w:p w14:paraId="4E5F7729" w14:textId="77777777" w:rsidR="00A62D26" w:rsidRDefault="00A62D2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90A5D" w14:textId="77777777" w:rsidR="00855982" w:rsidRDefault="00855982">
        <w:pPr>
          <w:pStyle w:val="Footer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222C20">
          <w:rPr>
            <w:noProof/>
            <w:lang w:bidi="de-DE"/>
          </w:rPr>
          <w:t>0</w:t>
        </w:r>
        <w:r>
          <w:rPr>
            <w:noProof/>
            <w:lang w:bidi="de-DE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DE5C3" w14:textId="288643FF" w:rsidR="00ED146D" w:rsidRPr="00ED146D" w:rsidRDefault="00ED146D">
    <w:pPr>
      <w:pStyle w:val="Footer"/>
    </w:pPr>
    <w:r w:rsidRPr="00ED146D">
      <w:t>Anna Ferrari</w:t>
    </w:r>
    <w:r>
      <w:ptab w:relativeTo="margin" w:alignment="center" w:leader="none"/>
    </w:r>
    <w:r w:rsidRPr="00ED146D">
      <w:t xml:space="preserve"> Pourassad Mohammadhossein</w:t>
    </w:r>
    <w:r>
      <w:ptab w:relativeTo="margin" w:alignment="right" w:leader="none"/>
    </w:r>
    <w:r>
      <w:t>Valentin Weichsel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8A962" w14:textId="77777777" w:rsidR="00A62D26" w:rsidRDefault="00A62D26" w:rsidP="00855982">
      <w:pPr>
        <w:spacing w:after="0" w:line="240" w:lineRule="auto"/>
      </w:pPr>
      <w:r>
        <w:separator/>
      </w:r>
    </w:p>
  </w:footnote>
  <w:footnote w:type="continuationSeparator" w:id="0">
    <w:p w14:paraId="370E59F5" w14:textId="77777777" w:rsidR="00A62D26" w:rsidRDefault="00A62D2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F1B0DF4"/>
    <w:multiLevelType w:val="hybridMultilevel"/>
    <w:tmpl w:val="E676F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82F1B"/>
    <w:multiLevelType w:val="hybridMultilevel"/>
    <w:tmpl w:val="AC246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D02C9"/>
    <w:multiLevelType w:val="hybridMultilevel"/>
    <w:tmpl w:val="05760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774890">
    <w:abstractNumId w:val="14"/>
  </w:num>
  <w:num w:numId="2" w16cid:durableId="2077608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9598685">
    <w:abstractNumId w:val="14"/>
  </w:num>
  <w:num w:numId="4" w16cid:durableId="1286622331">
    <w:abstractNumId w:val="14"/>
  </w:num>
  <w:num w:numId="5" w16cid:durableId="1248881832">
    <w:abstractNumId w:val="14"/>
  </w:num>
  <w:num w:numId="6" w16cid:durableId="1901819457">
    <w:abstractNumId w:val="14"/>
  </w:num>
  <w:num w:numId="7" w16cid:durableId="611788310">
    <w:abstractNumId w:val="14"/>
  </w:num>
  <w:num w:numId="8" w16cid:durableId="1384792083">
    <w:abstractNumId w:val="14"/>
  </w:num>
  <w:num w:numId="9" w16cid:durableId="1366249784">
    <w:abstractNumId w:val="14"/>
  </w:num>
  <w:num w:numId="10" w16cid:durableId="1797984243">
    <w:abstractNumId w:val="14"/>
  </w:num>
  <w:num w:numId="11" w16cid:durableId="1646471923">
    <w:abstractNumId w:val="14"/>
  </w:num>
  <w:num w:numId="12" w16cid:durableId="376397167">
    <w:abstractNumId w:val="14"/>
  </w:num>
  <w:num w:numId="13" w16cid:durableId="1207595768">
    <w:abstractNumId w:val="10"/>
  </w:num>
  <w:num w:numId="14" w16cid:durableId="1981618982">
    <w:abstractNumId w:val="17"/>
  </w:num>
  <w:num w:numId="15" w16cid:durableId="285236154">
    <w:abstractNumId w:val="11"/>
  </w:num>
  <w:num w:numId="16" w16cid:durableId="1330672981">
    <w:abstractNumId w:val="12"/>
  </w:num>
  <w:num w:numId="17" w16cid:durableId="318122743">
    <w:abstractNumId w:val="9"/>
  </w:num>
  <w:num w:numId="18" w16cid:durableId="852768973">
    <w:abstractNumId w:val="7"/>
  </w:num>
  <w:num w:numId="19" w16cid:durableId="268703388">
    <w:abstractNumId w:val="6"/>
  </w:num>
  <w:num w:numId="20" w16cid:durableId="1162890009">
    <w:abstractNumId w:val="5"/>
  </w:num>
  <w:num w:numId="21" w16cid:durableId="1536308371">
    <w:abstractNumId w:val="4"/>
  </w:num>
  <w:num w:numId="22" w16cid:durableId="1266039542">
    <w:abstractNumId w:val="8"/>
  </w:num>
  <w:num w:numId="23" w16cid:durableId="1936285693">
    <w:abstractNumId w:val="3"/>
  </w:num>
  <w:num w:numId="24" w16cid:durableId="1566257894">
    <w:abstractNumId w:val="2"/>
  </w:num>
  <w:num w:numId="25" w16cid:durableId="537206206">
    <w:abstractNumId w:val="1"/>
  </w:num>
  <w:num w:numId="26" w16cid:durableId="873889288">
    <w:abstractNumId w:val="0"/>
  </w:num>
  <w:num w:numId="27" w16cid:durableId="953318529">
    <w:abstractNumId w:val="13"/>
  </w:num>
  <w:num w:numId="28" w16cid:durableId="1007371078">
    <w:abstractNumId w:val="15"/>
  </w:num>
  <w:num w:numId="29" w16cid:durableId="553346782">
    <w:abstractNumId w:val="16"/>
  </w:num>
  <w:num w:numId="30" w16cid:durableId="694648806">
    <w:abstractNumId w:val="19"/>
  </w:num>
  <w:num w:numId="31" w16cid:durableId="1607079969">
    <w:abstractNumId w:val="18"/>
  </w:num>
  <w:num w:numId="32" w16cid:durableId="17533079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6D"/>
    <w:rsid w:val="001D4362"/>
    <w:rsid w:val="00222C20"/>
    <w:rsid w:val="002E5DD4"/>
    <w:rsid w:val="00406EF4"/>
    <w:rsid w:val="004E2274"/>
    <w:rsid w:val="00614BA8"/>
    <w:rsid w:val="007833A7"/>
    <w:rsid w:val="008466A2"/>
    <w:rsid w:val="00855982"/>
    <w:rsid w:val="00856412"/>
    <w:rsid w:val="00A10484"/>
    <w:rsid w:val="00A62D26"/>
    <w:rsid w:val="00CA6A29"/>
    <w:rsid w:val="00ED146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1FF974"/>
  <w15:chartTrackingRefBased/>
  <w15:docId w15:val="{4F780F49-4372-4902-BD28-C89973DE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ED1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1</Pages>
  <Words>51</Words>
  <Characters>295</Characters>
  <Application>Microsoft Office Word</Application>
  <DocSecurity>0</DocSecurity>
  <Lines>20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</dc:creator>
  <cp:lastModifiedBy>Valentin Weichsel</cp:lastModifiedBy>
  <cp:revision>3</cp:revision>
  <cp:lastPrinted>2025-10-28T20:00:00Z</cp:lastPrinted>
  <dcterms:created xsi:type="dcterms:W3CDTF">2025-10-28T19:37:00Z</dcterms:created>
  <dcterms:modified xsi:type="dcterms:W3CDTF">2025-10-28T20:00:00Z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